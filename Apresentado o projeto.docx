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D6801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proposta do nosso projeto é um Gerador Automático de Relatórios de Vendas. O objetivo é ler dados de vendas de um arquivo de texto, fazer alguns cálculos e apresentar um relatório final simples. A ideia é mostrar como podemos automatizar tarefas repetitivas.</w:t>
      </w:r>
    </w:p>
    <w:p w14:paraId="3F3BC129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Abaixo está o código em Python que já implementa as primeiras funcionalidades. É um script que você pode rodar direto no terminal.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# ===============================================</w:t>
      </w:r>
    </w:p>
    <w:p w14:paraId="726E10B7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# Gerador Automático de Relatórios de Vendas</w:t>
      </w:r>
    </w:p>
    <w:p w14:paraId="03843FFC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# ===============================================</w:t>
      </w:r>
    </w:p>
    <w:p w14:paraId="039751A2" w14:textId="77777777" w:rsidR="006948CE" w:rsidRDefault="006948CE">
      <w:pPr>
        <w:ind w:firstLine="708"/>
        <w:rPr>
          <w:rFonts w:ascii="Arial" w:hAnsi="Arial" w:cs="Arial"/>
        </w:rPr>
      </w:pPr>
    </w:p>
    <w:p w14:paraId="5F237856" w14:textId="77777777" w:rsidR="006948CE" w:rsidRDefault="00000000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nome_arquivo</w:t>
      </w:r>
      <w:proofErr w:type="spellEnd"/>
      <w:r>
        <w:rPr>
          <w:rFonts w:ascii="Arial" w:hAnsi="Arial" w:cs="Arial"/>
        </w:rPr>
        <w:t xml:space="preserve"> = "vendas.txt"</w:t>
      </w:r>
    </w:p>
    <w:p w14:paraId="6ECC55D4" w14:textId="77777777" w:rsidR="006948CE" w:rsidRDefault="006948CE">
      <w:pPr>
        <w:ind w:firstLine="708"/>
        <w:rPr>
          <w:rFonts w:ascii="Arial" w:hAnsi="Arial" w:cs="Arial"/>
        </w:rPr>
      </w:pPr>
    </w:p>
    <w:p w14:paraId="30059702" w14:textId="77777777" w:rsidR="006948CE" w:rsidRDefault="00000000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total_vendas</w:t>
      </w:r>
      <w:proofErr w:type="spellEnd"/>
      <w:r>
        <w:rPr>
          <w:rFonts w:ascii="Arial" w:hAnsi="Arial" w:cs="Arial"/>
        </w:rPr>
        <w:t xml:space="preserve"> = 0.0</w:t>
      </w:r>
    </w:p>
    <w:p w14:paraId="617EFE44" w14:textId="77777777" w:rsidR="006948CE" w:rsidRDefault="00000000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contador_itens</w:t>
      </w:r>
      <w:proofErr w:type="spellEnd"/>
      <w:r>
        <w:rPr>
          <w:rFonts w:ascii="Arial" w:hAnsi="Arial" w:cs="Arial"/>
        </w:rPr>
        <w:t xml:space="preserve"> = 0</w:t>
      </w:r>
    </w:p>
    <w:p w14:paraId="5FED6F09" w14:textId="77777777" w:rsidR="006948CE" w:rsidRDefault="006948CE">
      <w:pPr>
        <w:ind w:firstLine="708"/>
        <w:rPr>
          <w:rFonts w:ascii="Arial" w:hAnsi="Arial" w:cs="Arial"/>
        </w:rPr>
      </w:pPr>
    </w:p>
    <w:p w14:paraId="32C9A189" w14:textId="77777777" w:rsidR="006948CE" w:rsidRDefault="00000000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"===========================================")</w:t>
      </w:r>
    </w:p>
    <w:p w14:paraId="7C46C282" w14:textId="77777777" w:rsidR="006948CE" w:rsidRDefault="00000000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"Iniciando a geração do relatório de vendas.")</w:t>
      </w:r>
    </w:p>
    <w:p w14:paraId="41A0E8D7" w14:textId="77777777" w:rsidR="006948CE" w:rsidRDefault="00000000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"===========================================")</w:t>
      </w:r>
    </w:p>
    <w:p w14:paraId="5511646F" w14:textId="77777777" w:rsidR="006948CE" w:rsidRDefault="006948CE">
      <w:pPr>
        <w:ind w:firstLine="708"/>
        <w:rPr>
          <w:rFonts w:ascii="Arial" w:hAnsi="Arial" w:cs="Arial"/>
        </w:rPr>
      </w:pPr>
    </w:p>
    <w:p w14:paraId="1746D87C" w14:textId="77777777" w:rsidR="006948CE" w:rsidRDefault="00000000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>:</w:t>
      </w:r>
    </w:p>
    <w:p w14:paraId="13EBBE94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open(</w:t>
      </w:r>
      <w:proofErr w:type="spellStart"/>
      <w:proofErr w:type="gramEnd"/>
      <w:r>
        <w:rPr>
          <w:rFonts w:ascii="Arial" w:hAnsi="Arial" w:cs="Arial"/>
        </w:rPr>
        <w:t>nome_arquivo</w:t>
      </w:r>
      <w:proofErr w:type="spellEnd"/>
      <w:r>
        <w:rPr>
          <w:rFonts w:ascii="Arial" w:hAnsi="Arial" w:cs="Arial"/>
        </w:rPr>
        <w:t>, 'r') as arquivo:</w:t>
      </w:r>
    </w:p>
    <w:p w14:paraId="55FAE9B7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for linha in arquivo:</w:t>
      </w:r>
    </w:p>
    <w:p w14:paraId="15E4E2EE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>:</w:t>
      </w:r>
    </w:p>
    <w:p w14:paraId="08E288F3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r>
        <w:rPr>
          <w:rFonts w:ascii="Arial" w:hAnsi="Arial" w:cs="Arial"/>
        </w:rPr>
        <w:t>valor_venda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linha.strip</w:t>
      </w:r>
      <w:proofErr w:type="spellEnd"/>
      <w:proofErr w:type="gramEnd"/>
      <w:r>
        <w:rPr>
          <w:rFonts w:ascii="Arial" w:hAnsi="Arial" w:cs="Arial"/>
        </w:rPr>
        <w:t>())</w:t>
      </w:r>
    </w:p>
    <w:p w14:paraId="75AC8680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r>
        <w:rPr>
          <w:rFonts w:ascii="Arial" w:hAnsi="Arial" w:cs="Arial"/>
        </w:rPr>
        <w:t>total_vendas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total_vendas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valor_venda</w:t>
      </w:r>
      <w:proofErr w:type="spellEnd"/>
    </w:p>
    <w:p w14:paraId="76B0CD7D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r>
        <w:rPr>
          <w:rFonts w:ascii="Arial" w:hAnsi="Arial" w:cs="Arial"/>
        </w:rPr>
        <w:t>contador_itens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contador_itens</w:t>
      </w:r>
      <w:proofErr w:type="spellEnd"/>
      <w:r>
        <w:rPr>
          <w:rFonts w:ascii="Arial" w:hAnsi="Arial" w:cs="Arial"/>
        </w:rPr>
        <w:t xml:space="preserve"> + 1</w:t>
      </w:r>
    </w:p>
    <w:p w14:paraId="77C83150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except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ValueError</w:t>
      </w:r>
      <w:proofErr w:type="spellEnd"/>
      <w:r>
        <w:rPr>
          <w:rFonts w:ascii="Arial" w:hAnsi="Arial" w:cs="Arial"/>
        </w:rPr>
        <w:t>:</w:t>
      </w:r>
    </w:p>
    <w:p w14:paraId="5618C279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f"Aviso</w:t>
      </w:r>
      <w:proofErr w:type="spellEnd"/>
      <w:r>
        <w:rPr>
          <w:rFonts w:ascii="Arial" w:hAnsi="Arial" w:cs="Arial"/>
        </w:rPr>
        <w:t>: Linha inválida encontrada e ignorada: '{</w:t>
      </w:r>
      <w:proofErr w:type="spellStart"/>
      <w:proofErr w:type="gramStart"/>
      <w:r>
        <w:rPr>
          <w:rFonts w:ascii="Arial" w:hAnsi="Arial" w:cs="Arial"/>
        </w:rPr>
        <w:t>linha.strip</w:t>
      </w:r>
      <w:proofErr w:type="spellEnd"/>
      <w:proofErr w:type="gramEnd"/>
      <w:r>
        <w:rPr>
          <w:rFonts w:ascii="Arial" w:hAnsi="Arial" w:cs="Arial"/>
        </w:rPr>
        <w:t>()}'")</w:t>
      </w:r>
    </w:p>
    <w:p w14:paraId="0EE971E7" w14:textId="77777777" w:rsidR="006948CE" w:rsidRDefault="006948CE">
      <w:pPr>
        <w:ind w:firstLine="708"/>
        <w:rPr>
          <w:rFonts w:ascii="Arial" w:hAnsi="Arial" w:cs="Arial"/>
        </w:rPr>
      </w:pPr>
    </w:p>
    <w:p w14:paraId="2CC36B82" w14:textId="77777777" w:rsidR="006948CE" w:rsidRDefault="00000000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except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FileNotFoundError</w:t>
      </w:r>
      <w:proofErr w:type="spellEnd"/>
      <w:r>
        <w:rPr>
          <w:rFonts w:ascii="Arial" w:hAnsi="Arial" w:cs="Arial"/>
        </w:rPr>
        <w:t>:</w:t>
      </w:r>
    </w:p>
    <w:p w14:paraId="600023BB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f"\</w:t>
      </w:r>
      <w:proofErr w:type="spellStart"/>
      <w:r>
        <w:rPr>
          <w:rFonts w:ascii="Arial" w:hAnsi="Arial" w:cs="Arial"/>
        </w:rPr>
        <w:t>nErro</w:t>
      </w:r>
      <w:proofErr w:type="spellEnd"/>
      <w:r>
        <w:rPr>
          <w:rFonts w:ascii="Arial" w:hAnsi="Arial" w:cs="Arial"/>
        </w:rPr>
        <w:t>: O arquivo '{</w:t>
      </w:r>
      <w:proofErr w:type="spellStart"/>
      <w:r>
        <w:rPr>
          <w:rFonts w:ascii="Arial" w:hAnsi="Arial" w:cs="Arial"/>
        </w:rPr>
        <w:t>nome_arquivo</w:t>
      </w:r>
      <w:proofErr w:type="spellEnd"/>
      <w:r>
        <w:rPr>
          <w:rFonts w:ascii="Arial" w:hAnsi="Arial" w:cs="Arial"/>
        </w:rPr>
        <w:t>}' não foi encontrado.")</w:t>
      </w:r>
    </w:p>
    <w:p w14:paraId="00679E0B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"Certifique-se de que ele está na mesma pasta que o script.")</w:t>
      </w:r>
    </w:p>
    <w:p w14:paraId="2226CF0F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exit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5E23BBB" w14:textId="77777777" w:rsidR="006948CE" w:rsidRDefault="006948CE">
      <w:pPr>
        <w:ind w:firstLine="708"/>
        <w:rPr>
          <w:rFonts w:ascii="Arial" w:hAnsi="Arial" w:cs="Arial"/>
        </w:rPr>
      </w:pPr>
    </w:p>
    <w:p w14:paraId="131A4F86" w14:textId="77777777" w:rsidR="006948CE" w:rsidRDefault="00000000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contador_itens</w:t>
      </w:r>
      <w:proofErr w:type="spellEnd"/>
      <w:r>
        <w:rPr>
          <w:rFonts w:ascii="Arial" w:hAnsi="Arial" w:cs="Arial"/>
        </w:rPr>
        <w:t xml:space="preserve"> &gt; 0:</w:t>
      </w:r>
    </w:p>
    <w:p w14:paraId="7369924E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media</w:t>
      </w:r>
      <w:proofErr w:type="gramEnd"/>
      <w:r>
        <w:rPr>
          <w:rFonts w:ascii="Arial" w:hAnsi="Arial" w:cs="Arial"/>
        </w:rPr>
        <w:t>_vendas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total_vendas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contador_itens</w:t>
      </w:r>
      <w:proofErr w:type="spellEnd"/>
    </w:p>
    <w:p w14:paraId="341EB73E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19689793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"\n--- Relatório Final ---")</w:t>
      </w:r>
    </w:p>
    <w:p w14:paraId="5C8B91E8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f"Total</w:t>
      </w:r>
      <w:proofErr w:type="spellEnd"/>
      <w:r>
        <w:rPr>
          <w:rFonts w:ascii="Arial" w:hAnsi="Arial" w:cs="Arial"/>
        </w:rPr>
        <w:t xml:space="preserve"> de vendas: R${total_vendas:.2f}")</w:t>
      </w:r>
    </w:p>
    <w:p w14:paraId="71695143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f"Número</w:t>
      </w:r>
      <w:proofErr w:type="spellEnd"/>
      <w:r>
        <w:rPr>
          <w:rFonts w:ascii="Arial" w:hAnsi="Arial" w:cs="Arial"/>
        </w:rPr>
        <w:t xml:space="preserve"> de itens vendidos: {</w:t>
      </w:r>
      <w:proofErr w:type="spellStart"/>
      <w:r>
        <w:rPr>
          <w:rFonts w:ascii="Arial" w:hAnsi="Arial" w:cs="Arial"/>
        </w:rPr>
        <w:t>contador_itens</w:t>
      </w:r>
      <w:proofErr w:type="spellEnd"/>
      <w:r>
        <w:rPr>
          <w:rFonts w:ascii="Arial" w:hAnsi="Arial" w:cs="Arial"/>
        </w:rPr>
        <w:t>}")</w:t>
      </w:r>
    </w:p>
    <w:p w14:paraId="705F6B54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f"Média</w:t>
      </w:r>
      <w:proofErr w:type="spellEnd"/>
      <w:r>
        <w:rPr>
          <w:rFonts w:ascii="Arial" w:hAnsi="Arial" w:cs="Arial"/>
        </w:rPr>
        <w:t xml:space="preserve"> de vendas por item: R${</w:t>
      </w:r>
      <w:proofErr w:type="gramStart"/>
      <w:r>
        <w:rPr>
          <w:rFonts w:ascii="Arial" w:hAnsi="Arial" w:cs="Arial"/>
        </w:rPr>
        <w:t>media</w:t>
      </w:r>
      <w:proofErr w:type="gramEnd"/>
      <w:r>
        <w:rPr>
          <w:rFonts w:ascii="Arial" w:hAnsi="Arial" w:cs="Arial"/>
        </w:rPr>
        <w:t>_vendas:.2f}")</w:t>
      </w:r>
    </w:p>
    <w:p w14:paraId="17A55640" w14:textId="77777777" w:rsidR="006948CE" w:rsidRDefault="00000000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>:</w:t>
      </w:r>
    </w:p>
    <w:p w14:paraId="3CEA9BE8" w14:textId="77777777" w:rsidR="006948CE" w:rsidRDefault="0000000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"\</w:t>
      </w:r>
      <w:proofErr w:type="spellStart"/>
      <w:r>
        <w:rPr>
          <w:rFonts w:ascii="Arial" w:hAnsi="Arial" w:cs="Arial"/>
        </w:rPr>
        <w:t>nO</w:t>
      </w:r>
      <w:proofErr w:type="spellEnd"/>
      <w:r>
        <w:rPr>
          <w:rFonts w:ascii="Arial" w:hAnsi="Arial" w:cs="Arial"/>
        </w:rPr>
        <w:t xml:space="preserve"> arquivo foi encontrado, mas não contém dados de vendas válidos.")</w:t>
      </w:r>
    </w:p>
    <w:p w14:paraId="0F6BF823" w14:textId="77777777" w:rsidR="006948CE" w:rsidRDefault="00000000">
      <w:r>
        <w:br/>
      </w:r>
      <w:r>
        <w:br/>
      </w:r>
    </w:p>
    <w:sectPr w:rsidR="006948C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C86FB" w14:textId="77777777" w:rsidR="00FC4B77" w:rsidRDefault="00FC4B77">
      <w:pPr>
        <w:spacing w:after="0" w:line="240" w:lineRule="auto"/>
      </w:pPr>
      <w:r>
        <w:separator/>
      </w:r>
    </w:p>
  </w:endnote>
  <w:endnote w:type="continuationSeparator" w:id="0">
    <w:p w14:paraId="556ADF56" w14:textId="77777777" w:rsidR="00FC4B77" w:rsidRDefault="00FC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9D505" w14:textId="77777777" w:rsidR="00FC4B77" w:rsidRDefault="00FC4B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DF229B" w14:textId="77777777" w:rsidR="00FC4B77" w:rsidRDefault="00FC4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48CE"/>
    <w:rsid w:val="00113035"/>
    <w:rsid w:val="00551F24"/>
    <w:rsid w:val="006948CE"/>
    <w:rsid w:val="00FC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F4D4"/>
  <w15:docId w15:val="{55FA9ED4-D74B-4B49-806C-8718EAF7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pt-BR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basedOn w:val="Fontepargpadr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basedOn w:val="Fontepargpadro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basedOn w:val="Fontepargpadro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basedOn w:val="Fontepargpadro"/>
    <w:rPr>
      <w:rFonts w:eastAsia="Times New Roman" w:cs="Times New Roman"/>
      <w:color w:val="0F4761"/>
    </w:rPr>
  </w:style>
  <w:style w:type="character" w:customStyle="1" w:styleId="Ttulo6Char">
    <w:name w:val="Título 6 Char"/>
    <w:basedOn w:val="Fontepargpadro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basedOn w:val="Fontepargpadro"/>
    <w:rPr>
      <w:rFonts w:eastAsia="Times New Roman" w:cs="Times New Roman"/>
      <w:color w:val="595959"/>
    </w:rPr>
  </w:style>
  <w:style w:type="character" w:customStyle="1" w:styleId="Ttulo8Char">
    <w:name w:val="Título 8 Char"/>
    <w:basedOn w:val="Fontepargpadro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basedOn w:val="Fontepargpadro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har">
    <w:name w:val="Título Char"/>
    <w:basedOn w:val="Fontepargpadr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basedOn w:val="Fontepargpadro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basedOn w:val="Fontepargpadro"/>
    <w:rPr>
      <w:i/>
      <w:iCs/>
      <w:color w:val="404040"/>
    </w:rPr>
  </w:style>
  <w:style w:type="paragraph" w:styleId="PargrafodaLista">
    <w:name w:val="List Paragraph"/>
    <w:basedOn w:val="Normal"/>
    <w:pPr>
      <w:ind w:left="720"/>
      <w:contextualSpacing/>
    </w:pPr>
  </w:style>
  <w:style w:type="character" w:styleId="nfaseIntensa">
    <w:name w:val="Intense Emphasis"/>
    <w:basedOn w:val="Fontepargpadro"/>
    <w:rPr>
      <w:i/>
      <w:iCs/>
      <w:color w:val="0F4761"/>
    </w:rPr>
  </w:style>
  <w:style w:type="paragraph" w:styleId="CitaoIntens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basedOn w:val="Fontepargpadro"/>
    <w:rPr>
      <w:i/>
      <w:iCs/>
      <w:color w:val="0F4761"/>
    </w:rPr>
  </w:style>
  <w:style w:type="character" w:styleId="RefernciaIntensa">
    <w:name w:val="Intense Reference"/>
    <w:basedOn w:val="Fontepargpadro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Weverton</dc:creator>
  <dc:description/>
  <cp:lastModifiedBy>Fabio Weverton</cp:lastModifiedBy>
  <cp:revision>2</cp:revision>
  <dcterms:created xsi:type="dcterms:W3CDTF">2025-09-18T16:36:00Z</dcterms:created>
  <dcterms:modified xsi:type="dcterms:W3CDTF">2025-09-18T16:36:00Z</dcterms:modified>
</cp:coreProperties>
</file>